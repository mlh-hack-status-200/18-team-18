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3773"/>
        <w:gridCol w:w="6307"/>
      </w:tblGrid>
      <w:tr w:rsidR="00FD76B1" w14:paraId="4CEECCEB" w14:textId="77777777" w:rsidTr="00FD7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73" w:type="dxa"/>
            <w:tcMar>
              <w:top w:w="0" w:type="dxa"/>
            </w:tcMar>
          </w:tcPr>
          <w:p w14:paraId="1AD6BDAC" w14:textId="0DBE4A05" w:rsidR="00FD76B1" w:rsidRDefault="00667B70" w:rsidP="00A57B48">
            <w:r>
              <w:t>24-09-2019</w:t>
            </w:r>
          </w:p>
        </w:tc>
        <w:tc>
          <w:tcPr>
            <w:tcW w:w="6307" w:type="dxa"/>
            <w:tcMar>
              <w:top w:w="0" w:type="dxa"/>
            </w:tcMar>
          </w:tcPr>
          <w:p w14:paraId="3B3720B6" w14:textId="110FF2C8" w:rsidR="00FD76B1" w:rsidRDefault="00667B70" w:rsidP="00A57B48">
            <w:r>
              <w:t xml:space="preserve">Patient’s </w:t>
            </w:r>
            <w:r w:rsidR="00FD76B1">
              <w:t>Progress Notes</w:t>
            </w:r>
          </w:p>
        </w:tc>
      </w:tr>
      <w:tr w:rsidR="00FD76B1" w14:paraId="4A4F9677" w14:textId="77777777" w:rsidTr="00FD76B1">
        <w:tc>
          <w:tcPr>
            <w:tcW w:w="3773" w:type="dxa"/>
          </w:tcPr>
          <w:p w14:paraId="0038354E" w14:textId="77777777" w:rsidR="00FD76B1" w:rsidRDefault="00FD76B1" w:rsidP="00667B70">
            <w:pPr>
              <w:jc w:val="center"/>
            </w:pPr>
          </w:p>
        </w:tc>
        <w:tc>
          <w:tcPr>
            <w:tcW w:w="6307" w:type="dxa"/>
          </w:tcPr>
          <w:p w14:paraId="0761B453" w14:textId="05C23DD3" w:rsidR="00FD76B1" w:rsidRDefault="00667B70" w:rsidP="00667B70">
            <w:r>
              <w:t>RESIDENT PHYSICIAN M.D</w:t>
            </w:r>
          </w:p>
        </w:tc>
      </w:tr>
      <w:tr w:rsidR="00FD76B1" w14:paraId="756F3BB5" w14:textId="77777777" w:rsidTr="00FD76B1">
        <w:tc>
          <w:tcPr>
            <w:tcW w:w="3773" w:type="dxa"/>
          </w:tcPr>
          <w:p w14:paraId="6A4C31EE" w14:textId="77777777" w:rsidR="00FD76B1" w:rsidRDefault="00FD76B1" w:rsidP="00667B70">
            <w:pPr>
              <w:jc w:val="center"/>
            </w:pPr>
          </w:p>
        </w:tc>
        <w:tc>
          <w:tcPr>
            <w:tcW w:w="6307" w:type="dxa"/>
          </w:tcPr>
          <w:p w14:paraId="082458CC" w14:textId="199F025A" w:rsidR="00667B70" w:rsidRDefault="00667B70" w:rsidP="00667B70">
            <w:r>
              <w:t>Prime Example Hospital</w:t>
            </w:r>
          </w:p>
        </w:tc>
      </w:tr>
      <w:tr w:rsidR="00FD76B1" w14:paraId="01A7AA56" w14:textId="77777777" w:rsidTr="00FD76B1">
        <w:tc>
          <w:tcPr>
            <w:tcW w:w="3773" w:type="dxa"/>
          </w:tcPr>
          <w:p w14:paraId="47529866" w14:textId="1C91EDA8" w:rsidR="00FD76B1" w:rsidRDefault="00FD76B1" w:rsidP="00667B70">
            <w:pPr>
              <w:jc w:val="center"/>
            </w:pPr>
          </w:p>
        </w:tc>
        <w:tc>
          <w:tcPr>
            <w:tcW w:w="6307" w:type="dxa"/>
          </w:tcPr>
          <w:p w14:paraId="46AD4E75" w14:textId="445315EC" w:rsidR="00667B70" w:rsidRDefault="00667B70" w:rsidP="00667B70">
            <w:pPr>
              <w:jc w:val="both"/>
            </w:pPr>
            <w:r>
              <w:t xml:space="preserve">         I Main Street</w:t>
            </w:r>
          </w:p>
        </w:tc>
      </w:tr>
      <w:tr w:rsidR="00FD76B1" w14:paraId="0E420AE8" w14:textId="77777777" w:rsidTr="00FD76B1">
        <w:tc>
          <w:tcPr>
            <w:tcW w:w="3773" w:type="dxa"/>
          </w:tcPr>
          <w:p w14:paraId="183E51D4" w14:textId="77777777" w:rsidR="00FD76B1" w:rsidRDefault="00FD76B1" w:rsidP="00A57B48"/>
        </w:tc>
        <w:tc>
          <w:tcPr>
            <w:tcW w:w="6307" w:type="dxa"/>
          </w:tcPr>
          <w:p w14:paraId="29D5E86B" w14:textId="77777777" w:rsidR="00FD76B1" w:rsidRDefault="00FD76B1" w:rsidP="00A57B48"/>
        </w:tc>
      </w:tr>
      <w:tr w:rsidR="00FD76B1" w14:paraId="52CD4314" w14:textId="77777777" w:rsidTr="00FD76B1">
        <w:tc>
          <w:tcPr>
            <w:tcW w:w="3773" w:type="dxa"/>
          </w:tcPr>
          <w:p w14:paraId="16A920B1" w14:textId="7D89800F" w:rsidR="00667B70" w:rsidRDefault="00667B70" w:rsidP="00A57B48">
            <w:r>
              <w:t>Name : Jhon</w:t>
            </w:r>
          </w:p>
        </w:tc>
        <w:tc>
          <w:tcPr>
            <w:tcW w:w="6307" w:type="dxa"/>
          </w:tcPr>
          <w:p w14:paraId="7157DD2F" w14:textId="1E08BDFD" w:rsidR="00FD76B1" w:rsidRDefault="00667B70" w:rsidP="00A57B48">
            <w:r>
              <w:t xml:space="preserve">                        Insurance Id:1234567890</w:t>
            </w:r>
          </w:p>
        </w:tc>
      </w:tr>
      <w:tr w:rsidR="00FD76B1" w14:paraId="2AC5A766" w14:textId="77777777" w:rsidTr="00FD76B1">
        <w:tc>
          <w:tcPr>
            <w:tcW w:w="3773" w:type="dxa"/>
          </w:tcPr>
          <w:p w14:paraId="2793472F" w14:textId="18C8357E" w:rsidR="00FD76B1" w:rsidRDefault="00667B70" w:rsidP="00A57B48">
            <w:r>
              <w:t>Address : 2 Main Street NY 100</w:t>
            </w:r>
          </w:p>
        </w:tc>
        <w:tc>
          <w:tcPr>
            <w:tcW w:w="6307" w:type="dxa"/>
          </w:tcPr>
          <w:p w14:paraId="581EA5A6" w14:textId="7A4AFE9B" w:rsidR="00FD76B1" w:rsidRDefault="00667B70" w:rsidP="00A57B48">
            <w:r>
              <w:t xml:space="preserve">                        Amt:</w:t>
            </w:r>
            <w:r w:rsidR="008F5D12">
              <w:t>$</w:t>
            </w:r>
            <w:bookmarkStart w:id="0" w:name="_GoBack"/>
            <w:bookmarkEnd w:id="0"/>
            <w:r>
              <w:t>1000</w:t>
            </w:r>
          </w:p>
        </w:tc>
      </w:tr>
      <w:tr w:rsidR="002134DA" w14:paraId="4055D142" w14:textId="77777777" w:rsidTr="00FD76B1">
        <w:tc>
          <w:tcPr>
            <w:tcW w:w="3773" w:type="dxa"/>
          </w:tcPr>
          <w:p w14:paraId="7BB3C294" w14:textId="09805F14" w:rsidR="002134DA" w:rsidRDefault="002134DA" w:rsidP="002134DA">
            <w:r>
              <w:t>Disease:NKDK</w:t>
            </w:r>
          </w:p>
        </w:tc>
        <w:tc>
          <w:tcPr>
            <w:tcW w:w="6307" w:type="dxa"/>
          </w:tcPr>
          <w:p w14:paraId="3A3C8F64" w14:textId="58990E89" w:rsidR="002134DA" w:rsidRDefault="002134DA" w:rsidP="002134DA">
            <w:r>
              <w:t xml:space="preserve">                        Finance Company:State Bank of India</w:t>
            </w:r>
          </w:p>
        </w:tc>
      </w:tr>
      <w:tr w:rsidR="002134DA" w14:paraId="53A69756" w14:textId="77777777" w:rsidTr="00FD76B1">
        <w:tc>
          <w:tcPr>
            <w:tcW w:w="3773" w:type="dxa"/>
          </w:tcPr>
          <w:p w14:paraId="3749BA54" w14:textId="07D0FF4C" w:rsidR="002134DA" w:rsidRDefault="002134DA" w:rsidP="002134DA">
            <w:r>
              <w:t>DOB : 12/13/1985</w:t>
            </w:r>
          </w:p>
        </w:tc>
        <w:tc>
          <w:tcPr>
            <w:tcW w:w="6307" w:type="dxa"/>
          </w:tcPr>
          <w:p w14:paraId="227DEAD4" w14:textId="621D148E" w:rsidR="002134DA" w:rsidRDefault="002134DA" w:rsidP="002134DA">
            <w:r>
              <w:t xml:space="preserve">                        Expiry Date:24/09/2030               </w:t>
            </w:r>
          </w:p>
        </w:tc>
      </w:tr>
      <w:tr w:rsidR="002134DA" w14:paraId="5BBEAE20" w14:textId="77777777" w:rsidTr="00FD76B1">
        <w:tc>
          <w:tcPr>
            <w:tcW w:w="3773" w:type="dxa"/>
          </w:tcPr>
          <w:p w14:paraId="3908B3A8" w14:textId="3B2997AB" w:rsidR="002134DA" w:rsidRDefault="002134DA" w:rsidP="002134DA">
            <w:r>
              <w:t xml:space="preserve">Age :24                                                                                </w:t>
            </w:r>
          </w:p>
        </w:tc>
        <w:tc>
          <w:tcPr>
            <w:tcW w:w="6307" w:type="dxa"/>
          </w:tcPr>
          <w:p w14:paraId="1DE0FFB6" w14:textId="3D1FD342" w:rsidR="002134DA" w:rsidRDefault="002134DA" w:rsidP="002134DA"/>
        </w:tc>
      </w:tr>
      <w:tr w:rsidR="002134DA" w14:paraId="40465A04" w14:textId="77777777" w:rsidTr="00FD76B1">
        <w:tc>
          <w:tcPr>
            <w:tcW w:w="3773" w:type="dxa"/>
          </w:tcPr>
          <w:p w14:paraId="3D2AE6A1" w14:textId="0C6EC11A" w:rsidR="002134DA" w:rsidRDefault="002134DA" w:rsidP="002134DA">
            <w:r>
              <w:t>Sex : Male</w:t>
            </w:r>
          </w:p>
        </w:tc>
        <w:tc>
          <w:tcPr>
            <w:tcW w:w="6307" w:type="dxa"/>
          </w:tcPr>
          <w:p w14:paraId="31DE82A2" w14:textId="77777777" w:rsidR="002134DA" w:rsidRDefault="002134DA" w:rsidP="002134DA"/>
        </w:tc>
      </w:tr>
      <w:tr w:rsidR="002134DA" w14:paraId="7C9B773B" w14:textId="77777777" w:rsidTr="00FD76B1">
        <w:tc>
          <w:tcPr>
            <w:tcW w:w="3773" w:type="dxa"/>
          </w:tcPr>
          <w:p w14:paraId="65F82B22" w14:textId="0A64B185" w:rsidR="002134DA" w:rsidRDefault="002134DA" w:rsidP="002134DA">
            <w:r>
              <w:t>Weight :165 kls</w:t>
            </w:r>
          </w:p>
        </w:tc>
        <w:tc>
          <w:tcPr>
            <w:tcW w:w="6307" w:type="dxa"/>
          </w:tcPr>
          <w:p w14:paraId="7C9BB5D4" w14:textId="77777777" w:rsidR="002134DA" w:rsidRDefault="002134DA" w:rsidP="002134DA"/>
        </w:tc>
      </w:tr>
      <w:tr w:rsidR="002134DA" w14:paraId="60E53BFA" w14:textId="77777777" w:rsidTr="00FD76B1">
        <w:tc>
          <w:tcPr>
            <w:tcW w:w="3773" w:type="dxa"/>
          </w:tcPr>
          <w:p w14:paraId="7339FDF4" w14:textId="77777777" w:rsidR="002134DA" w:rsidRDefault="002134DA" w:rsidP="002134DA"/>
        </w:tc>
        <w:tc>
          <w:tcPr>
            <w:tcW w:w="6307" w:type="dxa"/>
          </w:tcPr>
          <w:p w14:paraId="12D06CA9" w14:textId="77777777" w:rsidR="002134DA" w:rsidRDefault="002134DA" w:rsidP="002134DA"/>
        </w:tc>
      </w:tr>
      <w:tr w:rsidR="002134DA" w14:paraId="3945EF4D" w14:textId="77777777" w:rsidTr="00FD76B1">
        <w:tc>
          <w:tcPr>
            <w:tcW w:w="3773" w:type="dxa"/>
          </w:tcPr>
          <w:p w14:paraId="553AC295" w14:textId="77777777" w:rsidR="002134DA" w:rsidRDefault="002134DA" w:rsidP="002134DA"/>
        </w:tc>
        <w:tc>
          <w:tcPr>
            <w:tcW w:w="6307" w:type="dxa"/>
          </w:tcPr>
          <w:p w14:paraId="4A47A306" w14:textId="77777777" w:rsidR="002134DA" w:rsidRDefault="002134DA" w:rsidP="002134DA"/>
        </w:tc>
      </w:tr>
      <w:tr w:rsidR="002134DA" w14:paraId="1EF1B1D1" w14:textId="77777777" w:rsidTr="00FD76B1">
        <w:tc>
          <w:tcPr>
            <w:tcW w:w="3773" w:type="dxa"/>
          </w:tcPr>
          <w:p w14:paraId="4AFA39CF" w14:textId="77777777" w:rsidR="002134DA" w:rsidRDefault="002134DA" w:rsidP="002134DA"/>
        </w:tc>
        <w:tc>
          <w:tcPr>
            <w:tcW w:w="6307" w:type="dxa"/>
          </w:tcPr>
          <w:p w14:paraId="7C88960F" w14:textId="77777777" w:rsidR="002134DA" w:rsidRDefault="002134DA" w:rsidP="002134DA"/>
        </w:tc>
      </w:tr>
      <w:tr w:rsidR="002134DA" w14:paraId="56E251B7" w14:textId="77777777" w:rsidTr="00FD76B1">
        <w:tc>
          <w:tcPr>
            <w:tcW w:w="3773" w:type="dxa"/>
          </w:tcPr>
          <w:p w14:paraId="393F55D9" w14:textId="77777777" w:rsidR="002134DA" w:rsidRDefault="002134DA" w:rsidP="002134DA"/>
        </w:tc>
        <w:tc>
          <w:tcPr>
            <w:tcW w:w="6307" w:type="dxa"/>
          </w:tcPr>
          <w:p w14:paraId="4DCD4524" w14:textId="77777777" w:rsidR="002134DA" w:rsidRDefault="002134DA" w:rsidP="002134DA"/>
        </w:tc>
      </w:tr>
      <w:tr w:rsidR="002134DA" w14:paraId="08E0E80F" w14:textId="77777777" w:rsidTr="00FD76B1">
        <w:tc>
          <w:tcPr>
            <w:tcW w:w="3773" w:type="dxa"/>
          </w:tcPr>
          <w:p w14:paraId="4365B8F0" w14:textId="77777777" w:rsidR="002134DA" w:rsidRDefault="002134DA" w:rsidP="002134DA"/>
        </w:tc>
        <w:tc>
          <w:tcPr>
            <w:tcW w:w="6307" w:type="dxa"/>
          </w:tcPr>
          <w:p w14:paraId="3074B8C3" w14:textId="77777777" w:rsidR="002134DA" w:rsidRDefault="002134DA" w:rsidP="002134DA"/>
        </w:tc>
      </w:tr>
      <w:tr w:rsidR="002134DA" w14:paraId="5BE4C9E6" w14:textId="77777777" w:rsidTr="00FD76B1">
        <w:tc>
          <w:tcPr>
            <w:tcW w:w="3773" w:type="dxa"/>
          </w:tcPr>
          <w:p w14:paraId="37334B69" w14:textId="77777777" w:rsidR="002134DA" w:rsidRDefault="002134DA" w:rsidP="002134DA"/>
        </w:tc>
        <w:tc>
          <w:tcPr>
            <w:tcW w:w="6307" w:type="dxa"/>
          </w:tcPr>
          <w:p w14:paraId="45E0CB51" w14:textId="77777777" w:rsidR="002134DA" w:rsidRDefault="002134DA" w:rsidP="002134DA"/>
        </w:tc>
      </w:tr>
      <w:tr w:rsidR="002134DA" w14:paraId="09070DE9" w14:textId="77777777" w:rsidTr="00FD76B1">
        <w:tc>
          <w:tcPr>
            <w:tcW w:w="3773" w:type="dxa"/>
          </w:tcPr>
          <w:p w14:paraId="732276D6" w14:textId="77777777" w:rsidR="002134DA" w:rsidRDefault="002134DA" w:rsidP="002134DA"/>
        </w:tc>
        <w:tc>
          <w:tcPr>
            <w:tcW w:w="6307" w:type="dxa"/>
          </w:tcPr>
          <w:p w14:paraId="0C35DA5E" w14:textId="77777777" w:rsidR="002134DA" w:rsidRDefault="002134DA" w:rsidP="002134DA"/>
        </w:tc>
      </w:tr>
      <w:tr w:rsidR="002134DA" w14:paraId="01819747" w14:textId="77777777" w:rsidTr="00FD76B1">
        <w:tc>
          <w:tcPr>
            <w:tcW w:w="3773" w:type="dxa"/>
          </w:tcPr>
          <w:p w14:paraId="6EAD5B3D" w14:textId="77777777" w:rsidR="002134DA" w:rsidRDefault="002134DA" w:rsidP="002134DA"/>
        </w:tc>
        <w:tc>
          <w:tcPr>
            <w:tcW w:w="6307" w:type="dxa"/>
          </w:tcPr>
          <w:p w14:paraId="0B922AD3" w14:textId="2B9222EA" w:rsidR="002134DA" w:rsidRDefault="002134DA" w:rsidP="002134DA">
            <w:r>
              <w:t>Resident Physician</w:t>
            </w:r>
          </w:p>
        </w:tc>
      </w:tr>
      <w:tr w:rsidR="002134DA" w14:paraId="47271C3A" w14:textId="77777777" w:rsidTr="00FD76B1">
        <w:tc>
          <w:tcPr>
            <w:tcW w:w="3773" w:type="dxa"/>
          </w:tcPr>
          <w:p w14:paraId="6395423A" w14:textId="77777777" w:rsidR="002134DA" w:rsidRDefault="002134DA" w:rsidP="002134DA"/>
        </w:tc>
        <w:tc>
          <w:tcPr>
            <w:tcW w:w="6307" w:type="dxa"/>
          </w:tcPr>
          <w:p w14:paraId="701A9731" w14:textId="3918E1B5" w:rsidR="002134DA" w:rsidRDefault="002134DA" w:rsidP="002134DA">
            <w:r>
              <w:t xml:space="preserve">     (Signature)</w:t>
            </w:r>
          </w:p>
        </w:tc>
      </w:tr>
      <w:tr w:rsidR="002134DA" w14:paraId="73442EDE" w14:textId="77777777" w:rsidTr="00FD76B1">
        <w:tc>
          <w:tcPr>
            <w:tcW w:w="3773" w:type="dxa"/>
          </w:tcPr>
          <w:p w14:paraId="4272A66D" w14:textId="77777777" w:rsidR="002134DA" w:rsidRDefault="002134DA" w:rsidP="002134DA"/>
        </w:tc>
        <w:tc>
          <w:tcPr>
            <w:tcW w:w="6307" w:type="dxa"/>
          </w:tcPr>
          <w:p w14:paraId="436776C5" w14:textId="77777777" w:rsidR="002134DA" w:rsidRDefault="002134DA" w:rsidP="002134DA"/>
        </w:tc>
      </w:tr>
      <w:tr w:rsidR="002134DA" w14:paraId="635EE74B" w14:textId="77777777" w:rsidTr="00FD76B1">
        <w:tc>
          <w:tcPr>
            <w:tcW w:w="3773" w:type="dxa"/>
          </w:tcPr>
          <w:p w14:paraId="19C6E98C" w14:textId="77777777" w:rsidR="002134DA" w:rsidRDefault="002134DA" w:rsidP="002134DA"/>
        </w:tc>
        <w:tc>
          <w:tcPr>
            <w:tcW w:w="6307" w:type="dxa"/>
          </w:tcPr>
          <w:p w14:paraId="7EFA4CBD" w14:textId="77777777" w:rsidR="002134DA" w:rsidRDefault="002134DA" w:rsidP="002134DA"/>
        </w:tc>
      </w:tr>
      <w:tr w:rsidR="002134DA" w14:paraId="3D3CBD38" w14:textId="77777777" w:rsidTr="00FD76B1">
        <w:tc>
          <w:tcPr>
            <w:tcW w:w="3773" w:type="dxa"/>
          </w:tcPr>
          <w:p w14:paraId="4ADC132B" w14:textId="1925FCC3" w:rsidR="002134DA" w:rsidRDefault="002134DA" w:rsidP="002134DA">
            <w:r>
              <w:t>Refills:</w:t>
            </w:r>
          </w:p>
        </w:tc>
        <w:tc>
          <w:tcPr>
            <w:tcW w:w="6307" w:type="dxa"/>
          </w:tcPr>
          <w:p w14:paraId="77D83A2D" w14:textId="77777777" w:rsidR="002134DA" w:rsidRDefault="002134DA" w:rsidP="002134DA"/>
        </w:tc>
      </w:tr>
      <w:tr w:rsidR="002134DA" w14:paraId="26E00BEF" w14:textId="77777777" w:rsidTr="00FD76B1">
        <w:tc>
          <w:tcPr>
            <w:tcW w:w="3773" w:type="dxa"/>
          </w:tcPr>
          <w:p w14:paraId="5E33E455" w14:textId="77777777" w:rsidR="002134DA" w:rsidRDefault="002134DA" w:rsidP="002134DA"/>
        </w:tc>
        <w:tc>
          <w:tcPr>
            <w:tcW w:w="6307" w:type="dxa"/>
          </w:tcPr>
          <w:p w14:paraId="07CB8CAA" w14:textId="77777777" w:rsidR="002134DA" w:rsidRDefault="002134DA" w:rsidP="002134DA"/>
        </w:tc>
      </w:tr>
      <w:tr w:rsidR="002134DA" w14:paraId="02F39127" w14:textId="77777777" w:rsidTr="00FD76B1">
        <w:tc>
          <w:tcPr>
            <w:tcW w:w="3773" w:type="dxa"/>
          </w:tcPr>
          <w:p w14:paraId="7C368FCF" w14:textId="5D7E0B56" w:rsidR="002134DA" w:rsidRDefault="002134DA" w:rsidP="002134DA">
            <w:r>
              <w:t>Dispense as Written</w:t>
            </w:r>
          </w:p>
        </w:tc>
        <w:tc>
          <w:tcPr>
            <w:tcW w:w="6307" w:type="dxa"/>
          </w:tcPr>
          <w:p w14:paraId="5437FD0C" w14:textId="5AE87CBD" w:rsidR="002134DA" w:rsidRDefault="002134DA" w:rsidP="002134DA">
            <w:r>
              <w:t xml:space="preserve">                                                 May Substitute</w:t>
            </w:r>
          </w:p>
        </w:tc>
      </w:tr>
      <w:tr w:rsidR="002134DA" w14:paraId="6D981BDE" w14:textId="77777777" w:rsidTr="00FD76B1">
        <w:tc>
          <w:tcPr>
            <w:tcW w:w="3773" w:type="dxa"/>
          </w:tcPr>
          <w:p w14:paraId="551425D6" w14:textId="77777777" w:rsidR="002134DA" w:rsidRDefault="002134DA" w:rsidP="002134DA"/>
        </w:tc>
        <w:tc>
          <w:tcPr>
            <w:tcW w:w="6307" w:type="dxa"/>
          </w:tcPr>
          <w:p w14:paraId="00FC6415" w14:textId="77777777" w:rsidR="002134DA" w:rsidRDefault="002134DA" w:rsidP="002134DA"/>
        </w:tc>
      </w:tr>
    </w:tbl>
    <w:p w14:paraId="7F721439" w14:textId="77777777" w:rsidR="00274752" w:rsidRDefault="00274752" w:rsidP="00087269"/>
    <w:sectPr w:rsidR="00274752" w:rsidSect="000E73C1">
      <w:pgSz w:w="12240" w:h="15840"/>
      <w:pgMar w:top="864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MTU3s7QwsjAzsDRT0lEKTi0uzszPAykwqgUAQNVrYSwAAAA="/>
  </w:docVars>
  <w:rsids>
    <w:rsidRoot w:val="00667B70"/>
    <w:rsid w:val="000138CD"/>
    <w:rsid w:val="00020B49"/>
    <w:rsid w:val="00087269"/>
    <w:rsid w:val="000A77C4"/>
    <w:rsid w:val="000E73C1"/>
    <w:rsid w:val="001001E8"/>
    <w:rsid w:val="00183698"/>
    <w:rsid w:val="002134DA"/>
    <w:rsid w:val="00274752"/>
    <w:rsid w:val="003843FB"/>
    <w:rsid w:val="005803D0"/>
    <w:rsid w:val="005F3841"/>
    <w:rsid w:val="00636E68"/>
    <w:rsid w:val="00661433"/>
    <w:rsid w:val="00667B70"/>
    <w:rsid w:val="008A0F33"/>
    <w:rsid w:val="008D40EB"/>
    <w:rsid w:val="008F5D12"/>
    <w:rsid w:val="009E15DC"/>
    <w:rsid w:val="00A54B57"/>
    <w:rsid w:val="00A57B48"/>
    <w:rsid w:val="00B1384F"/>
    <w:rsid w:val="00D660C4"/>
    <w:rsid w:val="00FA32FD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ED2A6"/>
  <w15:docId w15:val="{93405DC5-CA83-46DA-93D8-1BF2D0EA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73C1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E73C1"/>
    <w:pPr>
      <w:outlineLvl w:val="0"/>
    </w:pPr>
    <w:rPr>
      <w:rFonts w:asciiTheme="majorHAnsi" w:hAnsiTheme="majorHAnsi"/>
      <w:b/>
      <w:sz w:val="26"/>
    </w:rPr>
  </w:style>
  <w:style w:type="paragraph" w:styleId="Heading3">
    <w:name w:val="heading 3"/>
    <w:basedOn w:val="Normal"/>
    <w:next w:val="Normal"/>
    <w:semiHidden/>
    <w:unhideWhenUsed/>
    <w:qFormat/>
    <w:rsid w:val="00087269"/>
    <w:pPr>
      <w:keepNext/>
      <w:spacing w:after="120"/>
      <w:outlineLvl w:val="2"/>
    </w:pPr>
    <w:rPr>
      <w:rFonts w:ascii="Century Gothic" w:hAnsi="Century Gothic" w:cs="Arial"/>
      <w:b/>
      <w:bCs/>
      <w:small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76B1"/>
    <w:rPr>
      <w:rFonts w:ascii="Century Gothic" w:hAnsi="Century Gothic"/>
      <w:sz w:val="22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216" w:type="dxa"/>
        <w:left w:w="115" w:type="dxa"/>
        <w:right w:w="115" w:type="dxa"/>
      </w:tblCellMar>
    </w:tblPr>
    <w:tblStylePr w:type="firstRow">
      <w:rPr>
        <w:b/>
        <w:i w:val="0"/>
      </w:rPr>
      <w:tblPr/>
      <w:tcPr>
        <w:tcBorders>
          <w:top w:val="nil"/>
          <w:left w:val="nil"/>
          <w:bottom w:val="doub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mol\AppData\Roaming\Microsoft\Templates\Patient%20progress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777918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2012-01-12T16:41:00+00:00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1455498</Value>
      <Value>1455499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Patient progress notes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TP102815007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F05A74-D54C-4977-AF19-81C40CCD17A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198BE1B-16AF-4DEC-B352-82C31755A3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3CA0E3-10C9-497C-A6E0-7EF2EAD01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progress notes</Template>
  <TotalTime>713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progress notes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progress notes</dc:title>
  <dc:creator>anmol behl</dc:creator>
  <cp:lastModifiedBy>anmol behl</cp:lastModifiedBy>
  <cp:revision>4</cp:revision>
  <cp:lastPrinted>2019-09-23T23:21:00Z</cp:lastPrinted>
  <dcterms:created xsi:type="dcterms:W3CDTF">2019-09-23T20:56:00Z</dcterms:created>
  <dcterms:modified xsi:type="dcterms:W3CDTF">2019-09-24T09:05:00Z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TC010234041033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